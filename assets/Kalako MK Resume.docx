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7A0F44" w:rsidRPr="00565B06" w14:paraId="66CF7744" w14:textId="77777777" w:rsidTr="00174A87">
        <w:trPr>
          <w:trHeight w:hRule="exact" w:val="1944"/>
        </w:trPr>
        <w:tc>
          <w:tcPr>
            <w:tcW w:w="4896" w:type="dxa"/>
            <w:tcMar>
              <w:right w:w="144" w:type="dxa"/>
            </w:tcMar>
            <w:vAlign w:val="bottom"/>
          </w:tcPr>
          <w:p w14:paraId="39D02880" w14:textId="37D66578" w:rsidR="007A0F44" w:rsidRPr="00565B06" w:rsidRDefault="00C23A4E" w:rsidP="00174A87">
            <w:pPr>
              <w:pStyle w:val="Title"/>
            </w:pPr>
            <w:r>
              <w:t>MBALI</w:t>
            </w:r>
          </w:p>
          <w:p w14:paraId="01AE8C99" w14:textId="2FDD9922" w:rsidR="007A0F44" w:rsidRPr="00565B06" w:rsidRDefault="00C23A4E" w:rsidP="00174A87">
            <w:pPr>
              <w:pStyle w:val="Subtitle"/>
            </w:pPr>
            <w:r>
              <w:t>KALAKO</w:t>
            </w:r>
          </w:p>
        </w:tc>
        <w:tc>
          <w:tcPr>
            <w:tcW w:w="3744" w:type="dxa"/>
            <w:tcMar>
              <w:left w:w="144" w:type="dxa"/>
            </w:tcMar>
            <w:vAlign w:val="bottom"/>
          </w:tcPr>
          <w:p w14:paraId="205471BF" w14:textId="146C6B85" w:rsidR="007A0F44" w:rsidRDefault="00000000" w:rsidP="00174A87">
            <w:pPr>
              <w:pStyle w:val="ContactInfo"/>
            </w:pPr>
            <w:sdt>
              <w:sdtPr>
                <w:alias w:val="Enter address:"/>
                <w:tag w:val="Enter address:"/>
                <w:id w:val="-989020281"/>
                <w:placeholder>
                  <w:docPart w:val="BF2BC599AC6F463C8770C2FFB683FAD2"/>
                </w:placeholder>
                <w:dataBinding w:prefixMappings="xmlns:ns0='http://schemas.microsoft.com/office/2006/coverPageProps' " w:xpath="/ns0:CoverPageProperties[1]/ns0:CompanyAddress[1]" w:storeItemID="{55AF091B-3C7A-41E3-B477-F2FDAA23CFDA}"/>
                <w15:appearance w15:val="hidden"/>
                <w:text w:multiLine="1"/>
              </w:sdtPr>
              <w:sdtContent>
                <w:r w:rsidR="00C23A4E">
                  <w:t xml:space="preserve">20498 </w:t>
                </w:r>
                <w:proofErr w:type="spellStart"/>
                <w:r w:rsidR="00C23A4E">
                  <w:t>Ntloyiya</w:t>
                </w:r>
                <w:proofErr w:type="spellEnd"/>
                <w:r w:rsidR="00C23A4E">
                  <w:t xml:space="preserve"> Road, </w:t>
                </w:r>
                <w:proofErr w:type="spellStart"/>
                <w:r w:rsidR="00C23A4E">
                  <w:t>Philipi</w:t>
                </w:r>
                <w:proofErr w:type="spellEnd"/>
              </w:sdtContent>
            </w:sdt>
            <w:r w:rsidR="007A0F44">
              <w:t xml:space="preserve">  </w:t>
            </w:r>
            <w:r w:rsidR="007A0F44" w:rsidRPr="009D0878">
              <w:rPr>
                <w:noProof/>
              </w:rPr>
              <mc:AlternateContent>
                <mc:Choice Requires="wps">
                  <w:drawing>
                    <wp:inline distT="0" distB="0" distL="0" distR="0" wp14:anchorId="062BDD2F" wp14:editId="5BD11749">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E5EE450"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629C6DA6" w14:textId="6559C3D2" w:rsidR="007A0F44" w:rsidRDefault="00000000" w:rsidP="00174A87">
            <w:pPr>
              <w:pStyle w:val="ContactInfo"/>
            </w:pPr>
            <w:sdt>
              <w:sdtPr>
                <w:alias w:val="Enter phone:"/>
                <w:tag w:val="Enter phone:"/>
                <w:id w:val="381135673"/>
                <w:placeholder>
                  <w:docPart w:val="3F258835FB1F4B75854D0D4FAA161D65"/>
                </w:placeholder>
                <w:dataBinding w:prefixMappings="xmlns:ns0='http://schemas.microsoft.com/office/2006/coverPageProps' " w:xpath="/ns0:CoverPageProperties[1]/ns0:CompanyPhone[1]" w:storeItemID="{55AF091B-3C7A-41E3-B477-F2FDAA23CFDA}"/>
                <w15:appearance w15:val="hidden"/>
                <w:text w:multiLine="1"/>
              </w:sdtPr>
              <w:sdtContent>
                <w:r w:rsidR="00C23A4E">
                  <w:t>0632420983</w:t>
                </w:r>
              </w:sdtContent>
            </w:sdt>
            <w:r w:rsidR="007A0F44">
              <w:t xml:space="preserve">  </w:t>
            </w:r>
            <w:r w:rsidR="007A0F44" w:rsidRPr="009D0878">
              <w:rPr>
                <w:noProof/>
              </w:rPr>
              <mc:AlternateContent>
                <mc:Choice Requires="wps">
                  <w:drawing>
                    <wp:inline distT="0" distB="0" distL="0" distR="0" wp14:anchorId="7F7722BC" wp14:editId="187C709F">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EB99EE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627722A" w14:textId="1E919407" w:rsidR="007A0F44" w:rsidRDefault="00000000" w:rsidP="00174A87">
            <w:pPr>
              <w:pStyle w:val="ContactInfo"/>
            </w:pPr>
            <w:sdt>
              <w:sdtPr>
                <w:alias w:val="Enter email:"/>
                <w:tag w:val="Enter email:"/>
                <w:id w:val="479813182"/>
                <w:placeholder>
                  <w:docPart w:val="B6413D3AF79D44A7B753AEE1C34ABDF9"/>
                </w:placeholder>
                <w:dataBinding w:prefixMappings="xmlns:ns0='http://schemas.microsoft.com/office/2006/coverPageProps' " w:xpath="/ns0:CoverPageProperties[1]/ns0:CompanyEmail[1]" w:storeItemID="{55AF091B-3C7A-41E3-B477-F2FDAA23CFDA}"/>
                <w15:appearance w15:val="hidden"/>
                <w:text w:multiLine="1"/>
              </w:sdtPr>
              <w:sdtContent>
                <w:r w:rsidR="00C23A4E">
                  <w:t>mbalikalako@gmail.com</w:t>
                </w:r>
              </w:sdtContent>
            </w:sdt>
            <w:r w:rsidR="007A0F44">
              <w:t xml:space="preserve">  </w:t>
            </w:r>
            <w:r w:rsidR="007A0F44">
              <w:rPr>
                <w:noProof/>
              </w:rPr>
              <mc:AlternateContent>
                <mc:Choice Requires="wps">
                  <w:drawing>
                    <wp:inline distT="0" distB="0" distL="0" distR="0" wp14:anchorId="78F95402" wp14:editId="1018BF2D">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429FE6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52538E92" w14:textId="481F6359" w:rsidR="007A0F44" w:rsidRDefault="00000000" w:rsidP="00174A87">
            <w:pPr>
              <w:pStyle w:val="ContactInfo"/>
            </w:pPr>
            <w:sdt>
              <w:sdtPr>
                <w:alias w:val="Enter LinkedIn profile:"/>
                <w:tag w:val="Enter LinkedIn profile:"/>
                <w:id w:val="-1253892234"/>
                <w:placeholder>
                  <w:docPart w:val="DD5A5166CD224E3781F86C350405401E"/>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C23A4E">
                  <w:t>Mbali Kalako</w:t>
                </w:r>
              </w:sdtContent>
            </w:sdt>
            <w:r w:rsidR="007A0F44">
              <w:t xml:space="preserve">  </w:t>
            </w:r>
            <w:r w:rsidR="007A0F44" w:rsidRPr="009D0878">
              <w:rPr>
                <w:noProof/>
              </w:rPr>
              <mc:AlternateContent>
                <mc:Choice Requires="wps">
                  <w:drawing>
                    <wp:inline distT="0" distB="0" distL="0" distR="0" wp14:anchorId="206ACAEF" wp14:editId="3BF80565">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7DD0AA9"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6A9164A8" w14:textId="28BF389D" w:rsidR="007A0F44" w:rsidRPr="00565B06" w:rsidRDefault="007A0F44" w:rsidP="00C23A4E">
            <w:pPr>
              <w:pStyle w:val="ContactInfo"/>
              <w:jc w:val="left"/>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12FFF6CF"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401F5DAB" w14:textId="77777777" w:rsidR="000E24AC" w:rsidRPr="00565B06" w:rsidRDefault="00075B13" w:rsidP="009D0878">
            <w:pPr>
              <w:pStyle w:val="Icons"/>
            </w:pPr>
            <w:r w:rsidRPr="00565B06">
              <w:rPr>
                <w:noProof/>
              </w:rPr>
              <mc:AlternateContent>
                <mc:Choice Requires="wpg">
                  <w:drawing>
                    <wp:inline distT="0" distB="0" distL="0" distR="0" wp14:anchorId="741DE740" wp14:editId="3A3D70B2">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198AF1D"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E594D87" w14:textId="77777777" w:rsidR="000E24AC" w:rsidRPr="00565B06" w:rsidRDefault="00000000" w:rsidP="007850D1">
            <w:pPr>
              <w:pStyle w:val="Heading1"/>
            </w:pPr>
            <w:sdt>
              <w:sdtPr>
                <w:alias w:val="Objective:"/>
                <w:tag w:val="Objective:"/>
                <w:id w:val="-376709012"/>
                <w:placeholder>
                  <w:docPart w:val="4AE6D5497FAD49F1A6A4F8A34B6FD9C7"/>
                </w:placeholder>
                <w:temporary/>
                <w:showingPlcHdr/>
                <w15:appearance w15:val="hidden"/>
              </w:sdtPr>
              <w:sdtContent>
                <w:r w:rsidR="007850D1" w:rsidRPr="00D85CA4">
                  <w:rPr>
                    <w:b/>
                  </w:rPr>
                  <w:t>Objective</w:t>
                </w:r>
              </w:sdtContent>
            </w:sdt>
          </w:p>
        </w:tc>
      </w:tr>
    </w:tbl>
    <w:p w14:paraId="00AC109C" w14:textId="31B8C235" w:rsidR="00A77B4D" w:rsidRPr="00565B06" w:rsidRDefault="00C23A4E" w:rsidP="007850D1">
      <w:r>
        <w:t>Dedicated and detail-oriented Full stack Developer with a passion for crafting efficient and innovation solutions. Eager to contribute my skills in front-end and back-end development, along with my proficiency in various technologies, to a dynamic team. Committed to delivering high-quality, scalable applications that meet and exceed client expectations while staying abreast of emerging trends in the ever-evolving tech landscape.</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14:paraId="0CB28006" w14:textId="77777777" w:rsidTr="00562422">
        <w:tc>
          <w:tcPr>
            <w:tcW w:w="720" w:type="dxa"/>
            <w:tcMar>
              <w:right w:w="216" w:type="dxa"/>
            </w:tcMar>
            <w:vAlign w:val="bottom"/>
          </w:tcPr>
          <w:p w14:paraId="6405E6FE" w14:textId="77777777" w:rsidR="00A77B4D" w:rsidRPr="00565B06" w:rsidRDefault="00075B13" w:rsidP="00075B13">
            <w:pPr>
              <w:pStyle w:val="Icons"/>
            </w:pPr>
            <w:r w:rsidRPr="00565B06">
              <w:rPr>
                <w:noProof/>
              </w:rPr>
              <mc:AlternateContent>
                <mc:Choice Requires="wpg">
                  <w:drawing>
                    <wp:inline distT="0" distB="0" distL="0" distR="0" wp14:anchorId="62192C9C" wp14:editId="7AD1559A">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F7263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517B9290" w14:textId="77777777" w:rsidR="00A77B4D" w:rsidRPr="00565B06" w:rsidRDefault="00000000" w:rsidP="002146F8">
            <w:pPr>
              <w:pStyle w:val="Heading1"/>
            </w:pPr>
            <w:sdt>
              <w:sdtPr>
                <w:alias w:val="Education:"/>
                <w:tag w:val="Education:"/>
                <w:id w:val="1586649636"/>
                <w:placeholder>
                  <w:docPart w:val="6456A56048414F63A54C321E86BF758F"/>
                </w:placeholder>
                <w:temporary/>
                <w:showingPlcHdr/>
                <w15:appearance w15:val="hidden"/>
              </w:sdtPr>
              <w:sdtContent>
                <w:r w:rsidR="00DD2D34" w:rsidRPr="00565B06">
                  <w:t>Education</w:t>
                </w:r>
              </w:sdtContent>
            </w:sdt>
          </w:p>
        </w:tc>
      </w:tr>
    </w:tbl>
    <w:p w14:paraId="36E61443" w14:textId="7AAEC947" w:rsidR="007C0E0E" w:rsidRPr="00565B06" w:rsidRDefault="00C23A4E" w:rsidP="00B47E1E">
      <w:pPr>
        <w:pStyle w:val="Heading2"/>
      </w:pPr>
      <w:r>
        <w:t>BSc Mathematics and Statistical sciences</w:t>
      </w:r>
      <w:r w:rsidR="007C0E0E" w:rsidRPr="00565B06">
        <w:t xml:space="preserve"> | </w:t>
      </w:r>
      <w:r>
        <w:rPr>
          <w:rStyle w:val="Emphasis"/>
        </w:rPr>
        <w:t>University of Western Cape</w:t>
      </w:r>
    </w:p>
    <w:p w14:paraId="33A41D04" w14:textId="78F0BBDE" w:rsidR="007C0E0E" w:rsidRPr="00565B06" w:rsidRDefault="00C23A4E" w:rsidP="004F199F">
      <w:pPr>
        <w:pStyle w:val="Heading3"/>
      </w:pPr>
      <w:r>
        <w:t>FEB 2020</w:t>
      </w:r>
      <w:r w:rsidR="007C0E0E" w:rsidRPr="00565B06">
        <w:t xml:space="preserve"> – </w:t>
      </w:r>
      <w:r>
        <w:t>JUNE 2024</w:t>
      </w:r>
    </w:p>
    <w:p w14:paraId="66A64445" w14:textId="656D9450" w:rsidR="007C0E0E" w:rsidRPr="00565B06" w:rsidRDefault="00C23A4E" w:rsidP="00F65D69">
      <w:r>
        <w:t xml:space="preserve">I </w:t>
      </w:r>
      <w:r w:rsidR="00F65D69">
        <w:t>had the privilege of receiving an award for Academic Excellence, placing in the top 15% of high achievers in the faculty of Natural Science and receiving an invitation to join the Golden Key international Society.</w:t>
      </w:r>
    </w:p>
    <w:tbl>
      <w:tblPr>
        <w:tblStyle w:val="TableGrid"/>
        <w:tblW w:w="1043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gridCol w:w="8649"/>
      </w:tblGrid>
      <w:tr w:rsidR="000D7850" w:rsidRPr="00565B06" w14:paraId="603AD96B" w14:textId="77777777" w:rsidTr="000D7850">
        <w:tc>
          <w:tcPr>
            <w:tcW w:w="725" w:type="dxa"/>
            <w:tcMar>
              <w:right w:w="216" w:type="dxa"/>
            </w:tcMar>
            <w:vAlign w:val="bottom"/>
          </w:tcPr>
          <w:p w14:paraId="1395FEAF" w14:textId="77777777" w:rsidR="000D7850" w:rsidRPr="00565B06" w:rsidRDefault="000D7850" w:rsidP="00075B13">
            <w:pPr>
              <w:pStyle w:val="Icons"/>
            </w:pPr>
            <w:r w:rsidRPr="00565B06">
              <w:rPr>
                <w:noProof/>
              </w:rPr>
              <mc:AlternateContent>
                <mc:Choice Requires="wpg">
                  <w:drawing>
                    <wp:inline distT="0" distB="0" distL="0" distR="0" wp14:anchorId="4BCDFB97" wp14:editId="3839B96E">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282CAB"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720DF607" w14:textId="558293A0" w:rsidR="000D7850" w:rsidRDefault="000D7850" w:rsidP="0004158B">
            <w:pPr>
              <w:pStyle w:val="Heading1"/>
            </w:pPr>
            <w:r>
              <w:t>EXPERIENCE</w:t>
            </w:r>
          </w:p>
        </w:tc>
        <w:tc>
          <w:tcPr>
            <w:tcW w:w="8649" w:type="dxa"/>
          </w:tcPr>
          <w:p w14:paraId="7C583D76" w14:textId="60E2D927" w:rsidR="000D7850" w:rsidRPr="00565B06" w:rsidRDefault="000D7850" w:rsidP="0004158B">
            <w:pPr>
              <w:pStyle w:val="Heading1"/>
            </w:pPr>
          </w:p>
        </w:tc>
      </w:tr>
    </w:tbl>
    <w:p w14:paraId="5191ACAB" w14:textId="70DE6CC5" w:rsidR="00F65D69" w:rsidRDefault="00F65D69" w:rsidP="00F65D69">
      <w:pPr>
        <w:pStyle w:val="Heading2"/>
        <w:rPr>
          <w:rStyle w:val="Emphasis"/>
        </w:rPr>
      </w:pPr>
      <w:r>
        <w:t>Web Developer</w:t>
      </w:r>
      <w:r w:rsidR="005E088C" w:rsidRPr="00565B06">
        <w:t xml:space="preserve"> | </w:t>
      </w:r>
      <w:r>
        <w:rPr>
          <w:rStyle w:val="Emphasis"/>
        </w:rPr>
        <w:t>Absa CIB Women in Tech Bootcamp</w:t>
      </w:r>
    </w:p>
    <w:p w14:paraId="54D27428" w14:textId="1DAC375F" w:rsidR="00F65D69" w:rsidRDefault="00F65D69" w:rsidP="00F65D69">
      <w:pPr>
        <w:pStyle w:val="Heading3"/>
      </w:pPr>
      <w:r>
        <w:t>JULY</w:t>
      </w:r>
      <w:r>
        <w:t xml:space="preserve"> 202</w:t>
      </w:r>
      <w:r w:rsidR="009062B6">
        <w:t>3</w:t>
      </w:r>
      <w:r w:rsidRPr="00565B06">
        <w:t xml:space="preserve"> – </w:t>
      </w:r>
      <w:r>
        <w:t>NOV</w:t>
      </w:r>
      <w:r>
        <w:t xml:space="preserve"> 202</w:t>
      </w:r>
      <w:r>
        <w:t>3</w:t>
      </w:r>
    </w:p>
    <w:p w14:paraId="615545F0" w14:textId="6731F22E" w:rsidR="00F65D69" w:rsidRPr="00565B06" w:rsidRDefault="00F65D69" w:rsidP="00F65D69">
      <w:r>
        <w:t xml:space="preserve">I </w:t>
      </w:r>
      <w:r>
        <w:t xml:space="preserve">learnt to develop websites using programming languages such as </w:t>
      </w:r>
      <w:r w:rsidR="008C300A">
        <w:t>JavaScript, CSS, HTML and Web API’s. This was an extensive and hands on Tech Bootcamp for work-readiness in the Corporate Investment banking with real world technical solutions. I did Human Centered Design Thinking, use Version source GitHub &amp; Stack overflow and Projects based: ASP.NET CORE | Debugging | Troubleshooting | Front-End &amp; Back-End Software Development.</w:t>
      </w:r>
    </w:p>
    <w:p w14:paraId="2B76E986" w14:textId="755F446D" w:rsidR="009062B6" w:rsidRDefault="009062B6" w:rsidP="009062B6">
      <w:pPr>
        <w:pStyle w:val="Heading2"/>
        <w:rPr>
          <w:rStyle w:val="Emphasis"/>
        </w:rPr>
      </w:pPr>
      <w:r>
        <w:t xml:space="preserve">Web Development Intern </w:t>
      </w:r>
      <w:r w:rsidRPr="00565B06">
        <w:t xml:space="preserve">| </w:t>
      </w:r>
      <w:r>
        <w:rPr>
          <w:rStyle w:val="Emphasis"/>
        </w:rPr>
        <w:t>Intern Career</w:t>
      </w:r>
    </w:p>
    <w:p w14:paraId="323B4AAC" w14:textId="7E360174" w:rsidR="009062B6" w:rsidRDefault="009062B6" w:rsidP="009062B6">
      <w:pPr>
        <w:pStyle w:val="Heading3"/>
      </w:pPr>
      <w:r>
        <w:t>nov 2023</w:t>
      </w:r>
      <w:r w:rsidRPr="00565B06">
        <w:t xml:space="preserve"> – </w:t>
      </w:r>
      <w:r>
        <w:t>dec</w:t>
      </w:r>
      <w:r>
        <w:t xml:space="preserve"> 2023</w:t>
      </w:r>
    </w:p>
    <w:p w14:paraId="30010BA1" w14:textId="25CE68F5" w:rsidR="009062B6" w:rsidRDefault="009062B6" w:rsidP="000D7850">
      <w:r>
        <w:t>I</w:t>
      </w:r>
      <w:r>
        <w:t xml:space="preserve"> learnt to design and develop a responsive and visually appealing website that had the following technologies HTML, CSS and JavaScript for the front-end development</w:t>
      </w:r>
      <w:r w:rsidR="00514ABC">
        <w:t xml:space="preserve"> with Bootstrap framework</w:t>
      </w:r>
      <w:r>
        <w:t>. For the back</w:t>
      </w:r>
      <w:r w:rsidR="00514ABC">
        <w:t xml:space="preserve">-end development built a back-end server using web frameworks like express.js (Node.js). Creating Restful APIs to handle operations such as creating, updating and deleting. Perform extensive testing to identify and resolve issues in both the front-end and back-end </w:t>
      </w:r>
      <w:proofErr w:type="gramStart"/>
      <w:r w:rsidR="00514ABC">
        <w:t>components</w:t>
      </w:r>
      <w:proofErr w:type="gramEnd"/>
    </w:p>
    <w:p w14:paraId="715DD6C3" w14:textId="77777777" w:rsidR="009062B6" w:rsidRDefault="009062B6" w:rsidP="009062B6">
      <w:pPr>
        <w:pStyle w:val="Heading2"/>
        <w:rPr>
          <w:rStyle w:val="Emphasis"/>
        </w:rPr>
      </w:pPr>
    </w:p>
    <w:p w14:paraId="1B9EFEA9" w14:textId="77777777" w:rsidR="008C300A" w:rsidRDefault="008C300A" w:rsidP="00F65D69">
      <w:pPr>
        <w:pStyle w:val="Heading2"/>
        <w:rPr>
          <w:iCs/>
          <w:color w:val="4C4C4C" w:themeColor="text2" w:themeTint="BF"/>
        </w:rPr>
      </w:pPr>
    </w:p>
    <w:p w14:paraId="7E094FD0" w14:textId="7E18E1E5" w:rsidR="00F65D69" w:rsidRPr="00F65D69" w:rsidRDefault="008C300A" w:rsidP="00F65D69">
      <w:pPr>
        <w:pStyle w:val="Heading2"/>
        <w:rPr>
          <w:iCs/>
          <w:color w:val="4C4C4C" w:themeColor="text2" w:themeTint="BF"/>
        </w:rPr>
      </w:pPr>
      <w:r>
        <w:rPr>
          <w:iCs/>
          <w:color w:val="4C4C4C" w:themeColor="text2" w:themeTint="BF"/>
        </w:rPr>
        <w:t xml:space="preserve">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14:paraId="113BCBD3" w14:textId="77777777" w:rsidTr="00562422">
        <w:tc>
          <w:tcPr>
            <w:tcW w:w="720" w:type="dxa"/>
            <w:tcMar>
              <w:right w:w="216" w:type="dxa"/>
            </w:tcMar>
            <w:vAlign w:val="bottom"/>
          </w:tcPr>
          <w:p w14:paraId="14A05DA8" w14:textId="77777777" w:rsidR="00143224" w:rsidRPr="00565B06" w:rsidRDefault="00075B13" w:rsidP="00075B13">
            <w:pPr>
              <w:pStyle w:val="Icons"/>
            </w:pPr>
            <w:r w:rsidRPr="00565B06">
              <w:rPr>
                <w:noProof/>
              </w:rPr>
              <mc:AlternateContent>
                <mc:Choice Requires="wpg">
                  <w:drawing>
                    <wp:inline distT="0" distB="0" distL="0" distR="0" wp14:anchorId="198B882E" wp14:editId="18F410AC">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3D6E47"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6735AD07" w14:textId="77777777" w:rsidR="00143224" w:rsidRPr="00565B06" w:rsidRDefault="00000000" w:rsidP="00AD6216">
            <w:pPr>
              <w:pStyle w:val="Heading1"/>
            </w:pPr>
            <w:sdt>
              <w:sdtPr>
                <w:alias w:val="Skills:"/>
                <w:tag w:val="Skills:"/>
                <w:id w:val="-925109897"/>
                <w:placeholder>
                  <w:docPart w:val="1B21CB8DFF5945C58C4768A0F984B396"/>
                </w:placeholder>
                <w:temporary/>
                <w:showingPlcHdr/>
                <w15:appearance w15:val="hidden"/>
              </w:sdt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14:paraId="3B86F275" w14:textId="77777777" w:rsidTr="00565B06">
        <w:tc>
          <w:tcPr>
            <w:tcW w:w="4320" w:type="dxa"/>
          </w:tcPr>
          <w:p w14:paraId="3E070ECE" w14:textId="2CC40E46" w:rsidR="00143224" w:rsidRPr="00565B06" w:rsidRDefault="000D7850" w:rsidP="00565B06">
            <w:pPr>
              <w:pStyle w:val="ListBullet"/>
              <w:spacing w:after="80"/>
            </w:pPr>
            <w:r>
              <w:t>Critical Thinking</w:t>
            </w:r>
          </w:p>
          <w:p w14:paraId="2FCFD4AC" w14:textId="5320FBD6" w:rsidR="00316CE4" w:rsidRPr="00565B06" w:rsidRDefault="000D7850" w:rsidP="00316CE4">
            <w:pPr>
              <w:pStyle w:val="ListBullet"/>
              <w:spacing w:after="80"/>
            </w:pPr>
            <w:r>
              <w:lastRenderedPageBreak/>
              <w:t>Creativity</w:t>
            </w:r>
          </w:p>
        </w:tc>
        <w:tc>
          <w:tcPr>
            <w:tcW w:w="4320" w:type="dxa"/>
            <w:tcMar>
              <w:left w:w="576" w:type="dxa"/>
            </w:tcMar>
          </w:tcPr>
          <w:p w14:paraId="531E8A2C" w14:textId="5D4ED4B2" w:rsidR="00143224" w:rsidRPr="00565B06" w:rsidRDefault="000D7850" w:rsidP="00565B06">
            <w:pPr>
              <w:pStyle w:val="ListBullet"/>
              <w:spacing w:after="80"/>
            </w:pPr>
            <w:r>
              <w:lastRenderedPageBreak/>
              <w:t>Communication</w:t>
            </w:r>
          </w:p>
          <w:p w14:paraId="55A7A2F5" w14:textId="15F47E84" w:rsidR="00F904FC" w:rsidRPr="00565B06" w:rsidRDefault="000D7850" w:rsidP="00565B06">
            <w:pPr>
              <w:pStyle w:val="ListBullet"/>
              <w:spacing w:after="80"/>
            </w:pPr>
            <w:r>
              <w:lastRenderedPageBreak/>
              <w:t>Time management</w:t>
            </w:r>
          </w:p>
          <w:p w14:paraId="1B237D34" w14:textId="2C356C8C" w:rsidR="00F904FC" w:rsidRPr="00565B06" w:rsidRDefault="000D7850" w:rsidP="00565B06">
            <w:pPr>
              <w:pStyle w:val="ListBullet"/>
              <w:spacing w:after="80"/>
            </w:pPr>
            <w:r>
              <w:t>Collaboration</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67298E72" w14:textId="77777777" w:rsidTr="00562422">
        <w:tc>
          <w:tcPr>
            <w:tcW w:w="725" w:type="dxa"/>
            <w:tcMar>
              <w:right w:w="216" w:type="dxa"/>
            </w:tcMar>
            <w:vAlign w:val="bottom"/>
          </w:tcPr>
          <w:p w14:paraId="43103FAE" w14:textId="77777777" w:rsidR="00AC7C34" w:rsidRPr="00565B06" w:rsidRDefault="00075B13" w:rsidP="00075B13">
            <w:pPr>
              <w:pStyle w:val="Icons"/>
            </w:pPr>
            <w:r w:rsidRPr="00565B06">
              <w:rPr>
                <w:noProof/>
              </w:rPr>
              <w:lastRenderedPageBreak/>
              <mc:AlternateContent>
                <mc:Choice Requires="wpg">
                  <w:drawing>
                    <wp:inline distT="0" distB="0" distL="0" distR="0" wp14:anchorId="663066A8" wp14:editId="69DF2281">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60AED15"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6167D37F" w14:textId="77777777" w:rsidR="00AC7C34" w:rsidRPr="00565B06" w:rsidRDefault="00000000" w:rsidP="00AD6216">
            <w:pPr>
              <w:pStyle w:val="Heading1"/>
            </w:pPr>
            <w:sdt>
              <w:sdtPr>
                <w:alias w:val="Activities:"/>
                <w:tag w:val="Activities:"/>
                <w:id w:val="-2061776476"/>
                <w:placeholder>
                  <w:docPart w:val="4FD7243D18374DD0B5F75B244B36A5B1"/>
                </w:placeholder>
                <w:temporary/>
                <w:showingPlcHdr/>
                <w15:appearance w15:val="hidden"/>
              </w:sdtPr>
              <w:sdtContent>
                <w:r w:rsidR="00AC7C34" w:rsidRPr="00565B06">
                  <w:t>Activities</w:t>
                </w:r>
              </w:sdtContent>
            </w:sdt>
          </w:p>
        </w:tc>
      </w:tr>
    </w:tbl>
    <w:p w14:paraId="404A870D" w14:textId="08FB5F25" w:rsidR="007A0F44" w:rsidRDefault="000D7850" w:rsidP="00316CE4">
      <w:r>
        <w:t>LEADERSHIP</w:t>
      </w:r>
    </w:p>
    <w:p w14:paraId="282F156F" w14:textId="02AFD15A" w:rsidR="000D7850" w:rsidRDefault="000D7850" w:rsidP="00316CE4">
      <w:r>
        <w:t xml:space="preserve">President of Outreach Program at UWC Math Club </w:t>
      </w:r>
    </w:p>
    <w:p w14:paraId="5AEB2E49" w14:textId="77777777" w:rsidR="00470A19" w:rsidRDefault="000D7850" w:rsidP="00316CE4">
      <w:r>
        <w:t>Mathematics Tutor</w:t>
      </w:r>
      <w:r w:rsidR="00470A19">
        <w:t xml:space="preserve"> at University of Western cape</w:t>
      </w:r>
    </w:p>
    <w:p w14:paraId="31A9D4A8" w14:textId="1000A6B6" w:rsidR="000D7850" w:rsidRPr="00565B06" w:rsidRDefault="000D7850" w:rsidP="00316CE4">
      <w:r>
        <w:t xml:space="preserve"> </w:t>
      </w:r>
      <w:r w:rsidR="00470A19">
        <w:t>F</w:t>
      </w:r>
      <w:r>
        <w:t xml:space="preserve">or Calculus 1 and 2. My role is to provide comprehensive support to students </w:t>
      </w:r>
      <w:r w:rsidR="00470A19">
        <w:t xml:space="preserve">by facilitating class revisions and tutorials and coordinating with fellow tutors. Most importantly to ensure each student is equipped with the skills and knowledge necessary to succeed in their course work. </w:t>
      </w:r>
    </w:p>
    <w:sectPr w:rsidR="000D7850" w:rsidRPr="00565B06" w:rsidSect="00FE18B2">
      <w:footerReference w:type="default" r:id="rId11"/>
      <w:headerReference w:type="first" r:id="rId12"/>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5BC6" w14:textId="77777777" w:rsidR="00D24069" w:rsidRDefault="00D24069" w:rsidP="00F534FB">
      <w:pPr>
        <w:spacing w:after="0"/>
      </w:pPr>
      <w:r>
        <w:separator/>
      </w:r>
    </w:p>
  </w:endnote>
  <w:endnote w:type="continuationSeparator" w:id="0">
    <w:p w14:paraId="12D55C9E" w14:textId="77777777" w:rsidR="00D24069" w:rsidRDefault="00D24069"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3C990D69"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3B7D7" w14:textId="77777777" w:rsidR="00D24069" w:rsidRDefault="00D24069" w:rsidP="00F534FB">
      <w:pPr>
        <w:spacing w:after="0"/>
      </w:pPr>
      <w:r>
        <w:separator/>
      </w:r>
    </w:p>
  </w:footnote>
  <w:footnote w:type="continuationSeparator" w:id="0">
    <w:p w14:paraId="5C4C9352" w14:textId="77777777" w:rsidR="00D24069" w:rsidRDefault="00D24069"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AAF5"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0304BD0B" wp14:editId="67D51401">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C79D635"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90106937">
    <w:abstractNumId w:val="9"/>
  </w:num>
  <w:num w:numId="2" w16cid:durableId="619840267">
    <w:abstractNumId w:val="9"/>
    <w:lvlOverride w:ilvl="0">
      <w:startOverride w:val="1"/>
    </w:lvlOverride>
  </w:num>
  <w:num w:numId="3" w16cid:durableId="1999923329">
    <w:abstractNumId w:val="10"/>
  </w:num>
  <w:num w:numId="4" w16cid:durableId="1949383921">
    <w:abstractNumId w:val="13"/>
  </w:num>
  <w:num w:numId="5" w16cid:durableId="319965998">
    <w:abstractNumId w:val="8"/>
  </w:num>
  <w:num w:numId="6" w16cid:durableId="58863999">
    <w:abstractNumId w:val="7"/>
  </w:num>
  <w:num w:numId="7" w16cid:durableId="1842769020">
    <w:abstractNumId w:val="6"/>
  </w:num>
  <w:num w:numId="8" w16cid:durableId="238830525">
    <w:abstractNumId w:val="5"/>
  </w:num>
  <w:num w:numId="9" w16cid:durableId="1522862056">
    <w:abstractNumId w:val="4"/>
  </w:num>
  <w:num w:numId="10" w16cid:durableId="1523858285">
    <w:abstractNumId w:val="3"/>
  </w:num>
  <w:num w:numId="11" w16cid:durableId="1290864218">
    <w:abstractNumId w:val="2"/>
  </w:num>
  <w:num w:numId="12" w16cid:durableId="2079666673">
    <w:abstractNumId w:val="1"/>
  </w:num>
  <w:num w:numId="13" w16cid:durableId="1378432653">
    <w:abstractNumId w:val="0"/>
  </w:num>
  <w:num w:numId="14" w16cid:durableId="1379891258">
    <w:abstractNumId w:val="12"/>
  </w:num>
  <w:num w:numId="15" w16cid:durableId="985279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4E"/>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D7850"/>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65113"/>
    <w:rsid w:val="00467F3F"/>
    <w:rsid w:val="00470A19"/>
    <w:rsid w:val="004727C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14ABC"/>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C300A"/>
    <w:rsid w:val="008D4FC8"/>
    <w:rsid w:val="008D5A80"/>
    <w:rsid w:val="008E5483"/>
    <w:rsid w:val="008F4532"/>
    <w:rsid w:val="009062B6"/>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90654"/>
    <w:rsid w:val="00B91175"/>
    <w:rsid w:val="00BA71B3"/>
    <w:rsid w:val="00BB34BE"/>
    <w:rsid w:val="00BC0E1A"/>
    <w:rsid w:val="00BC1472"/>
    <w:rsid w:val="00BD2DD6"/>
    <w:rsid w:val="00BD55EE"/>
    <w:rsid w:val="00C0155C"/>
    <w:rsid w:val="00C23A4E"/>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24069"/>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65D69"/>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AB4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li\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2BC599AC6F463C8770C2FFB683FAD2"/>
        <w:category>
          <w:name w:val="General"/>
          <w:gallery w:val="placeholder"/>
        </w:category>
        <w:types>
          <w:type w:val="bbPlcHdr"/>
        </w:types>
        <w:behaviors>
          <w:behavior w:val="content"/>
        </w:behaviors>
        <w:guid w:val="{DFF7050D-92EA-40F1-93EB-72ED4E8FD8B4}"/>
      </w:docPartPr>
      <w:docPartBody>
        <w:p w:rsidR="00000000" w:rsidRDefault="00000000">
          <w:pPr>
            <w:pStyle w:val="BF2BC599AC6F463C8770C2FFB683FAD2"/>
          </w:pPr>
          <w:r w:rsidRPr="009D0878">
            <w:t>Address</w:t>
          </w:r>
        </w:p>
      </w:docPartBody>
    </w:docPart>
    <w:docPart>
      <w:docPartPr>
        <w:name w:val="3F258835FB1F4B75854D0D4FAA161D65"/>
        <w:category>
          <w:name w:val="General"/>
          <w:gallery w:val="placeholder"/>
        </w:category>
        <w:types>
          <w:type w:val="bbPlcHdr"/>
        </w:types>
        <w:behaviors>
          <w:behavior w:val="content"/>
        </w:behaviors>
        <w:guid w:val="{4B3A14BC-2A5A-48E2-9E89-98ED243C27F3}"/>
      </w:docPartPr>
      <w:docPartBody>
        <w:p w:rsidR="00000000" w:rsidRDefault="00000000">
          <w:pPr>
            <w:pStyle w:val="3F258835FB1F4B75854D0D4FAA161D65"/>
          </w:pPr>
          <w:r w:rsidRPr="009D0878">
            <w:t>Phone</w:t>
          </w:r>
        </w:p>
      </w:docPartBody>
    </w:docPart>
    <w:docPart>
      <w:docPartPr>
        <w:name w:val="B6413D3AF79D44A7B753AEE1C34ABDF9"/>
        <w:category>
          <w:name w:val="General"/>
          <w:gallery w:val="placeholder"/>
        </w:category>
        <w:types>
          <w:type w:val="bbPlcHdr"/>
        </w:types>
        <w:behaviors>
          <w:behavior w:val="content"/>
        </w:behaviors>
        <w:guid w:val="{A4714D71-F86A-41D6-B7D7-D0309B029C2B}"/>
      </w:docPartPr>
      <w:docPartBody>
        <w:p w:rsidR="00000000" w:rsidRDefault="00000000">
          <w:pPr>
            <w:pStyle w:val="B6413D3AF79D44A7B753AEE1C34ABDF9"/>
          </w:pPr>
          <w:r w:rsidRPr="009D0878">
            <w:t>Email</w:t>
          </w:r>
        </w:p>
      </w:docPartBody>
    </w:docPart>
    <w:docPart>
      <w:docPartPr>
        <w:name w:val="DD5A5166CD224E3781F86C350405401E"/>
        <w:category>
          <w:name w:val="General"/>
          <w:gallery w:val="placeholder"/>
        </w:category>
        <w:types>
          <w:type w:val="bbPlcHdr"/>
        </w:types>
        <w:behaviors>
          <w:behavior w:val="content"/>
        </w:behaviors>
        <w:guid w:val="{9013CB69-3D06-414A-89D1-32CA5EA5652A}"/>
      </w:docPartPr>
      <w:docPartBody>
        <w:p w:rsidR="00000000" w:rsidRDefault="00000000">
          <w:pPr>
            <w:pStyle w:val="DD5A5166CD224E3781F86C350405401E"/>
          </w:pPr>
          <w:r w:rsidRPr="009D0878">
            <w:t>LinkedIn Profile</w:t>
          </w:r>
        </w:p>
      </w:docPartBody>
    </w:docPart>
    <w:docPart>
      <w:docPartPr>
        <w:name w:val="4AE6D5497FAD49F1A6A4F8A34B6FD9C7"/>
        <w:category>
          <w:name w:val="General"/>
          <w:gallery w:val="placeholder"/>
        </w:category>
        <w:types>
          <w:type w:val="bbPlcHdr"/>
        </w:types>
        <w:behaviors>
          <w:behavior w:val="content"/>
        </w:behaviors>
        <w:guid w:val="{BC574A30-459C-449B-B0CB-7B26565CFB8F}"/>
      </w:docPartPr>
      <w:docPartBody>
        <w:p w:rsidR="00000000" w:rsidRDefault="00000000">
          <w:pPr>
            <w:pStyle w:val="4AE6D5497FAD49F1A6A4F8A34B6FD9C7"/>
          </w:pPr>
          <w:r w:rsidRPr="00D85CA4">
            <w:t>Objective</w:t>
          </w:r>
        </w:p>
      </w:docPartBody>
    </w:docPart>
    <w:docPart>
      <w:docPartPr>
        <w:name w:val="6456A56048414F63A54C321E86BF758F"/>
        <w:category>
          <w:name w:val="General"/>
          <w:gallery w:val="placeholder"/>
        </w:category>
        <w:types>
          <w:type w:val="bbPlcHdr"/>
        </w:types>
        <w:behaviors>
          <w:behavior w:val="content"/>
        </w:behaviors>
        <w:guid w:val="{521239E2-5CA2-413C-BA11-3E3D9CDFF40A}"/>
      </w:docPartPr>
      <w:docPartBody>
        <w:p w:rsidR="00000000" w:rsidRDefault="00000000">
          <w:pPr>
            <w:pStyle w:val="6456A56048414F63A54C321E86BF758F"/>
          </w:pPr>
          <w:r w:rsidRPr="00565B06">
            <w:t>Education</w:t>
          </w:r>
        </w:p>
      </w:docPartBody>
    </w:docPart>
    <w:docPart>
      <w:docPartPr>
        <w:name w:val="1B21CB8DFF5945C58C4768A0F984B396"/>
        <w:category>
          <w:name w:val="General"/>
          <w:gallery w:val="placeholder"/>
        </w:category>
        <w:types>
          <w:type w:val="bbPlcHdr"/>
        </w:types>
        <w:behaviors>
          <w:behavior w:val="content"/>
        </w:behaviors>
        <w:guid w:val="{0301859A-BAF6-499E-AE63-1DB9C20ABBCD}"/>
      </w:docPartPr>
      <w:docPartBody>
        <w:p w:rsidR="00000000" w:rsidRDefault="00000000">
          <w:pPr>
            <w:pStyle w:val="1B21CB8DFF5945C58C4768A0F984B396"/>
          </w:pPr>
          <w:r w:rsidRPr="00565B06">
            <w:t>Skills</w:t>
          </w:r>
        </w:p>
      </w:docPartBody>
    </w:docPart>
    <w:docPart>
      <w:docPartPr>
        <w:name w:val="4FD7243D18374DD0B5F75B244B36A5B1"/>
        <w:category>
          <w:name w:val="General"/>
          <w:gallery w:val="placeholder"/>
        </w:category>
        <w:types>
          <w:type w:val="bbPlcHdr"/>
        </w:types>
        <w:behaviors>
          <w:behavior w:val="content"/>
        </w:behaviors>
        <w:guid w:val="{53B67AE5-1CE1-4A03-8323-1ED052D24EB9}"/>
      </w:docPartPr>
      <w:docPartBody>
        <w:p w:rsidR="00000000" w:rsidRDefault="00000000">
          <w:pPr>
            <w:pStyle w:val="4FD7243D18374DD0B5F75B244B36A5B1"/>
          </w:pPr>
          <w:r w:rsidRPr="00565B06">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EC"/>
    <w:rsid w:val="006546BD"/>
    <w:rsid w:val="00A51A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E1D09976244C08A47D096616A57ECC">
    <w:name w:val="8AE1D09976244C08A47D096616A57ECC"/>
  </w:style>
  <w:style w:type="paragraph" w:customStyle="1" w:styleId="C86EEE3C925D49A2844A95601622E99D">
    <w:name w:val="C86EEE3C925D49A2844A95601622E99D"/>
  </w:style>
  <w:style w:type="paragraph" w:customStyle="1" w:styleId="BF2BC599AC6F463C8770C2FFB683FAD2">
    <w:name w:val="BF2BC599AC6F463C8770C2FFB683FAD2"/>
  </w:style>
  <w:style w:type="paragraph" w:customStyle="1" w:styleId="3F258835FB1F4B75854D0D4FAA161D65">
    <w:name w:val="3F258835FB1F4B75854D0D4FAA161D65"/>
  </w:style>
  <w:style w:type="paragraph" w:customStyle="1" w:styleId="B6413D3AF79D44A7B753AEE1C34ABDF9">
    <w:name w:val="B6413D3AF79D44A7B753AEE1C34ABDF9"/>
  </w:style>
  <w:style w:type="paragraph" w:customStyle="1" w:styleId="DD5A5166CD224E3781F86C350405401E">
    <w:name w:val="DD5A5166CD224E3781F86C350405401E"/>
  </w:style>
  <w:style w:type="paragraph" w:customStyle="1" w:styleId="B94B9F440F13435187EE07E1543C625E">
    <w:name w:val="B94B9F440F13435187EE07E1543C625E"/>
  </w:style>
  <w:style w:type="paragraph" w:customStyle="1" w:styleId="4AE6D5497FAD49F1A6A4F8A34B6FD9C7">
    <w:name w:val="4AE6D5497FAD49F1A6A4F8A34B6FD9C7"/>
  </w:style>
  <w:style w:type="paragraph" w:customStyle="1" w:styleId="F334C5C6C8F8414FA5A3F15B104A7EB5">
    <w:name w:val="F334C5C6C8F8414FA5A3F15B104A7EB5"/>
  </w:style>
  <w:style w:type="paragraph" w:customStyle="1" w:styleId="6456A56048414F63A54C321E86BF758F">
    <w:name w:val="6456A56048414F63A54C321E86BF758F"/>
  </w:style>
  <w:style w:type="paragraph" w:customStyle="1" w:styleId="FA287F79B28E4617ACC2CDAFFAB14DD5">
    <w:name w:val="FA287F79B28E4617ACC2CDAFFAB14DD5"/>
  </w:style>
  <w:style w:type="character" w:styleId="Emphasis">
    <w:name w:val="Emphasis"/>
    <w:basedOn w:val="DefaultParagraphFont"/>
    <w:uiPriority w:val="11"/>
    <w:qFormat/>
    <w:rPr>
      <w:b w:val="0"/>
      <w:iCs/>
      <w:color w:val="657C9C" w:themeColor="text2" w:themeTint="BF"/>
      <w:sz w:val="26"/>
    </w:rPr>
  </w:style>
  <w:style w:type="paragraph" w:customStyle="1" w:styleId="B3B4816AF1AD473FAA5B174923804C63">
    <w:name w:val="B3B4816AF1AD473FAA5B174923804C63"/>
  </w:style>
  <w:style w:type="paragraph" w:customStyle="1" w:styleId="6DD1C444AC744B999B97A3C5A8A63D1E">
    <w:name w:val="6DD1C444AC744B999B97A3C5A8A63D1E"/>
  </w:style>
  <w:style w:type="paragraph" w:customStyle="1" w:styleId="763C9A470EF94539882466C91C4E2497">
    <w:name w:val="763C9A470EF94539882466C91C4E2497"/>
  </w:style>
  <w:style w:type="paragraph" w:customStyle="1" w:styleId="446737C4B60748E192EE8716F42FD401">
    <w:name w:val="446737C4B60748E192EE8716F42FD401"/>
  </w:style>
  <w:style w:type="paragraph" w:customStyle="1" w:styleId="5488C3C6E3324D24AE8BD6D17B776A83">
    <w:name w:val="5488C3C6E3324D24AE8BD6D17B776A83"/>
  </w:style>
  <w:style w:type="paragraph" w:customStyle="1" w:styleId="733F85F12F5A490095AE03D989FF83E6">
    <w:name w:val="733F85F12F5A490095AE03D989FF83E6"/>
  </w:style>
  <w:style w:type="paragraph" w:customStyle="1" w:styleId="69574A56C1EF461C89CF51870836C789">
    <w:name w:val="69574A56C1EF461C89CF51870836C789"/>
  </w:style>
  <w:style w:type="paragraph" w:customStyle="1" w:styleId="DC2F4EEEF53247778923D80D52C3F8AC">
    <w:name w:val="DC2F4EEEF53247778923D80D52C3F8AC"/>
  </w:style>
  <w:style w:type="paragraph" w:customStyle="1" w:styleId="ACAEB3A3C8AB4E1281D478264FE6D1E1">
    <w:name w:val="ACAEB3A3C8AB4E1281D478264FE6D1E1"/>
  </w:style>
  <w:style w:type="paragraph" w:customStyle="1" w:styleId="7BB20A9A62314221BA5E593B5A7B0D79">
    <w:name w:val="7BB20A9A62314221BA5E593B5A7B0D79"/>
  </w:style>
  <w:style w:type="paragraph" w:customStyle="1" w:styleId="778C62256C854264822A0ABDCE2FE544">
    <w:name w:val="778C62256C854264822A0ABDCE2FE544"/>
  </w:style>
  <w:style w:type="paragraph" w:customStyle="1" w:styleId="9BB08F11CE42457EB2FB4553CDA77699">
    <w:name w:val="9BB08F11CE42457EB2FB4553CDA77699"/>
  </w:style>
  <w:style w:type="paragraph" w:customStyle="1" w:styleId="B007D069162346B99C8016698C781A85">
    <w:name w:val="B007D069162346B99C8016698C781A85"/>
  </w:style>
  <w:style w:type="paragraph" w:customStyle="1" w:styleId="12780ED6596C4A92839EDE448DC9D6AC">
    <w:name w:val="12780ED6596C4A92839EDE448DC9D6AC"/>
  </w:style>
  <w:style w:type="paragraph" w:customStyle="1" w:styleId="542E78EA107C454C98BE8B51B73D6EB6">
    <w:name w:val="542E78EA107C454C98BE8B51B73D6EB6"/>
  </w:style>
  <w:style w:type="paragraph" w:customStyle="1" w:styleId="8856C1EFC7D447C4A157A80BA52A0D26">
    <w:name w:val="8856C1EFC7D447C4A157A80BA52A0D26"/>
  </w:style>
  <w:style w:type="paragraph" w:customStyle="1" w:styleId="97E3F1146B504CAEB5D99CB7871E0DC9">
    <w:name w:val="97E3F1146B504CAEB5D99CB7871E0DC9"/>
  </w:style>
  <w:style w:type="paragraph" w:customStyle="1" w:styleId="AFC7C9B723FA47FDBFFBEB5CF4E39AE3">
    <w:name w:val="AFC7C9B723FA47FDBFFBEB5CF4E39AE3"/>
  </w:style>
  <w:style w:type="paragraph" w:customStyle="1" w:styleId="2A0423419B574CDF8DDC259A27DEFF05">
    <w:name w:val="2A0423419B574CDF8DDC259A27DEFF05"/>
  </w:style>
  <w:style w:type="paragraph" w:customStyle="1" w:styleId="4421EEE1B8F946DBAE23A204A0515770">
    <w:name w:val="4421EEE1B8F946DBAE23A204A0515770"/>
  </w:style>
  <w:style w:type="paragraph" w:customStyle="1" w:styleId="1B21CB8DFF5945C58C4768A0F984B396">
    <w:name w:val="1B21CB8DFF5945C58C4768A0F984B396"/>
  </w:style>
  <w:style w:type="paragraph" w:customStyle="1" w:styleId="76B95D9D81C440D1BBBE5F15A12EF839">
    <w:name w:val="76B95D9D81C440D1BBBE5F15A12EF839"/>
  </w:style>
  <w:style w:type="paragraph" w:customStyle="1" w:styleId="4AE3D57D96A64E778BCCF12717DB94EE">
    <w:name w:val="4AE3D57D96A64E778BCCF12717DB94EE"/>
  </w:style>
  <w:style w:type="paragraph" w:customStyle="1" w:styleId="DB4F54D5A09940F3A9750309B726364E">
    <w:name w:val="DB4F54D5A09940F3A9750309B726364E"/>
  </w:style>
  <w:style w:type="paragraph" w:customStyle="1" w:styleId="C8A656D7CB3845B59C27D65953569B74">
    <w:name w:val="C8A656D7CB3845B59C27D65953569B74"/>
  </w:style>
  <w:style w:type="paragraph" w:customStyle="1" w:styleId="7F05A7AB1ACF4669B18E450E4BC9E4EA">
    <w:name w:val="7F05A7AB1ACF4669B18E450E4BC9E4EA"/>
  </w:style>
  <w:style w:type="paragraph" w:customStyle="1" w:styleId="4FD7243D18374DD0B5F75B244B36A5B1">
    <w:name w:val="4FD7243D18374DD0B5F75B244B36A5B1"/>
  </w:style>
  <w:style w:type="paragraph" w:customStyle="1" w:styleId="06B8A6E8876E4215890A4F47ED295A2E">
    <w:name w:val="06B8A6E8876E4215890A4F47ED295A2E"/>
  </w:style>
  <w:style w:type="paragraph" w:customStyle="1" w:styleId="63FEA92F9D284719B5615F2D03997F8A">
    <w:name w:val="63FEA92F9D284719B5615F2D03997F8A"/>
    <w:rsid w:val="00A51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20498 Ntloyiya Road, Philipi</CompanyAddress>
  <CompanyPhone>0632420983</CompanyPhone>
  <CompanyFax/>
  <CompanyEmail>mbalikalako@gmail.com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Mbali Kalako</cp:keywords>
  <dc:description/>
  <cp:lastModifiedBy/>
  <cp:revision>1</cp:revision>
  <dcterms:created xsi:type="dcterms:W3CDTF">2023-12-10T10:44:00Z</dcterms:created>
  <dcterms:modified xsi:type="dcterms:W3CDTF">2023-12-10T11:50:00Z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